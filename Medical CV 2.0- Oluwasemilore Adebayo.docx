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E671C1" w14:textId="613BC0FB" w:rsidR="009E1F9C" w:rsidRPr="009E1F9C" w:rsidRDefault="00114C6E" w:rsidP="009E1F9C">
      <w:pPr>
        <w:pStyle w:val="Title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52"/>
        </w:rPr>
      </w:pPr>
      <w:r w:rsidRPr="009E1F9C">
        <w:rPr>
          <w:rFonts w:ascii="Times New Roman" w:hAnsi="Times New Roman" w:cs="Times New Roman"/>
          <w:b/>
          <w:bCs/>
          <w:color w:val="000000" w:themeColor="text1"/>
          <w:sz w:val="36"/>
          <w:szCs w:val="52"/>
        </w:rPr>
        <w:t>Oluwasemilore Adebayo</w:t>
      </w:r>
    </w:p>
    <w:p w14:paraId="03FD2334" w14:textId="71A4EB5C" w:rsidR="009E1F9C" w:rsidRPr="009E1F9C" w:rsidRDefault="009E1F9C" w:rsidP="009E1F9C">
      <w:pPr>
        <w:jc w:val="center"/>
        <w:rPr>
          <w:color w:val="000000" w:themeColor="text1"/>
        </w:rPr>
      </w:pPr>
      <w:r>
        <w:rPr>
          <w:color w:val="000000" w:themeColor="text1"/>
        </w:rPr>
        <w:t xml:space="preserve">Email: </w:t>
      </w:r>
      <w:hyperlink r:id="rId10" w:history="1">
        <w:r w:rsidRPr="009E1F9C">
          <w:rPr>
            <w:rStyle w:val="Hyperlink"/>
            <w:color w:val="000000" w:themeColor="text1"/>
          </w:rPr>
          <w:t>semiloreadebayo@yahoo.co.uk</w:t>
        </w:r>
      </w:hyperlink>
      <w:r w:rsidRPr="009E1F9C">
        <w:rPr>
          <w:color w:val="000000" w:themeColor="text1"/>
        </w:rPr>
        <w:br/>
      </w:r>
      <w:hyperlink r:id="rId11" w:history="1">
        <w:r w:rsidRPr="009E1F9C">
          <w:rPr>
            <w:rStyle w:val="Hyperlink"/>
            <w:color w:val="000000" w:themeColor="text1"/>
          </w:rPr>
          <w:t>https://www.linkedin.com/in/oluwasemilore-adebayo/</w:t>
        </w:r>
      </w:hyperlink>
      <w:r>
        <w:rPr>
          <w:color w:val="000000" w:themeColor="text1"/>
        </w:rPr>
        <w:br/>
        <w:t xml:space="preserve">GMC Registration: </w:t>
      </w:r>
      <w:r w:rsidRPr="009E1F9C">
        <w:rPr>
          <w:color w:val="000000" w:themeColor="text1"/>
        </w:rPr>
        <w:t>8001224</w:t>
      </w:r>
    </w:p>
    <w:p w14:paraId="4FB832EB" w14:textId="48A3A491" w:rsidR="009E1F9C" w:rsidRPr="007F5A69" w:rsidRDefault="00000000" w:rsidP="009E1F9C">
      <w:pPr>
        <w:pStyle w:val="Heading1"/>
        <w:rPr>
          <w:rFonts w:ascii="Times New Roman" w:hAnsi="Times New Roman" w:cs="Times New Roman"/>
          <w:color w:val="000000" w:themeColor="text1"/>
          <w:sz w:val="22"/>
          <w:szCs w:val="22"/>
        </w:rPr>
      </w:pPr>
      <w:sdt>
        <w:sdtPr>
          <w:rPr>
            <w:rFonts w:ascii="Times New Roman" w:hAnsi="Times New Roman" w:cs="Times New Roman"/>
            <w:color w:val="000000" w:themeColor="text1"/>
            <w:sz w:val="22"/>
            <w:szCs w:val="22"/>
          </w:rPr>
          <w:alias w:val="Education heading:"/>
          <w:tag w:val="Education heading:"/>
          <w:id w:val="-258762939"/>
          <w:placeholder>
            <w:docPart w:val="0E11835818B9484E8B9D319442B1FAF4"/>
          </w:placeholder>
          <w:temporary/>
          <w:showingPlcHdr/>
          <w15:appearance w15:val="hidden"/>
        </w:sdtPr>
        <w:sdtContent>
          <w:r w:rsidR="009E1F9C" w:rsidRPr="007F5A69">
            <w:rPr>
              <w:rFonts w:ascii="Times New Roman" w:hAnsi="Times New Roman" w:cs="Times New Roman"/>
              <w:color w:val="000000" w:themeColor="text1"/>
              <w:sz w:val="22"/>
              <w:szCs w:val="22"/>
            </w:rPr>
            <w:t>Education</w:t>
          </w:r>
        </w:sdtContent>
      </w:sdt>
      <w:r w:rsidR="009E1F9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&amp; Qualifications</w:t>
      </w:r>
    </w:p>
    <w:tbl>
      <w:tblPr>
        <w:tblStyle w:val="ResumeTable"/>
        <w:tblW w:w="4696" w:type="pct"/>
        <w:tblLook w:val="0600" w:firstRow="0" w:lastRow="0" w:firstColumn="0" w:lastColumn="0" w:noHBand="1" w:noVBand="1"/>
        <w:tblDescription w:val="Education table"/>
      </w:tblPr>
      <w:tblGrid>
        <w:gridCol w:w="2437"/>
        <w:gridCol w:w="6083"/>
      </w:tblGrid>
      <w:tr w:rsidR="009E1F9C" w:rsidRPr="007F5A69" w14:paraId="54356C3A" w14:textId="77777777" w:rsidTr="0085765E">
        <w:trPr>
          <w:trHeight w:val="2753"/>
          <w:tblHeader/>
        </w:trPr>
        <w:tc>
          <w:tcPr>
            <w:tcW w:w="1430" w:type="pct"/>
          </w:tcPr>
          <w:p w14:paraId="415D6324" w14:textId="62695734" w:rsidR="002A3ED7" w:rsidRDefault="002A3ED7" w:rsidP="008C4F2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Sep 202</w:t>
            </w:r>
            <w:r w:rsidR="00F0626B">
              <w:rPr>
                <w:rFonts w:ascii="Times New Roman" w:hAnsi="Times New Roman" w:cs="Times New Roman"/>
                <w:color w:val="000000" w:themeColor="text1"/>
              </w:rPr>
              <w:t>4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- </w:t>
            </w:r>
            <w:r w:rsidR="00101861">
              <w:rPr>
                <w:rFonts w:ascii="Times New Roman" w:hAnsi="Times New Roman" w:cs="Times New Roman"/>
                <w:color w:val="000000" w:themeColor="text1"/>
              </w:rPr>
              <w:t>Present</w:t>
            </w:r>
          </w:p>
          <w:p w14:paraId="5149ED3A" w14:textId="1D605743" w:rsidR="009E1F9C" w:rsidRDefault="002A3ED7" w:rsidP="008C4F2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br/>
            </w:r>
            <w:r w:rsidR="009E1F9C" w:rsidRPr="007F5A69">
              <w:rPr>
                <w:rFonts w:ascii="Times New Roman" w:hAnsi="Times New Roman" w:cs="Times New Roman"/>
                <w:color w:val="000000" w:themeColor="text1"/>
              </w:rPr>
              <w:t>Sep 2017-</w:t>
            </w:r>
            <w:r w:rsidR="0085765E">
              <w:rPr>
                <w:rFonts w:ascii="Times New Roman" w:hAnsi="Times New Roman" w:cs="Times New Roman"/>
                <w:color w:val="000000" w:themeColor="text1"/>
              </w:rPr>
              <w:t>Jul 2023</w:t>
            </w:r>
          </w:p>
          <w:p w14:paraId="6886373D" w14:textId="7C95BA1E" w:rsidR="009E1F9C" w:rsidRDefault="009E1F9C" w:rsidP="008C4F2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F5A69">
              <w:rPr>
                <w:rFonts w:ascii="Times New Roman" w:hAnsi="Times New Roman" w:cs="Times New Roman"/>
                <w:color w:val="000000" w:themeColor="text1"/>
              </w:rPr>
              <w:t>Sep 20</w:t>
            </w:r>
            <w:r>
              <w:rPr>
                <w:rFonts w:ascii="Times New Roman" w:hAnsi="Times New Roman" w:cs="Times New Roman"/>
                <w:color w:val="000000" w:themeColor="text1"/>
              </w:rPr>
              <w:t>21</w:t>
            </w:r>
            <w:r w:rsidRPr="007F5A69">
              <w:rPr>
                <w:rFonts w:ascii="Times New Roman" w:hAnsi="Times New Roman" w:cs="Times New Roman"/>
                <w:color w:val="000000" w:themeColor="text1"/>
              </w:rPr>
              <w:t>-</w:t>
            </w:r>
            <w:r w:rsidR="0085765E">
              <w:rPr>
                <w:rFonts w:ascii="Times New Roman" w:hAnsi="Times New Roman" w:cs="Times New Roman"/>
                <w:color w:val="000000" w:themeColor="text1"/>
              </w:rPr>
              <w:t>Aug 2022</w:t>
            </w:r>
          </w:p>
          <w:p w14:paraId="3A0F153F" w14:textId="77777777" w:rsidR="009E1F9C" w:rsidRDefault="009E1F9C" w:rsidP="008C4F2A">
            <w:pPr>
              <w:pStyle w:val="Date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2A30D717" w14:textId="6FAEEA60" w:rsidR="009E1F9C" w:rsidRPr="007F5A69" w:rsidRDefault="009E1F9C" w:rsidP="008C4F2A">
            <w:pPr>
              <w:pStyle w:val="Date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br/>
            </w:r>
            <w:r w:rsidRPr="007F5A69">
              <w:rPr>
                <w:rFonts w:ascii="Times New Roman" w:hAnsi="Times New Roman" w:cs="Times New Roman"/>
                <w:color w:val="000000" w:themeColor="text1"/>
              </w:rPr>
              <w:t>Sep 2015-Jul 2017</w:t>
            </w:r>
          </w:p>
          <w:p w14:paraId="2EB85C08" w14:textId="77777777" w:rsidR="009E1F9C" w:rsidRDefault="009E1F9C" w:rsidP="008C4F2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4B31A15D" w14:textId="1344E048" w:rsidR="009E1F9C" w:rsidRPr="0085765E" w:rsidRDefault="009E1F9C" w:rsidP="008C4F2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F5A69">
              <w:rPr>
                <w:rFonts w:ascii="Times New Roman" w:hAnsi="Times New Roman" w:cs="Times New Roman"/>
                <w:color w:val="000000" w:themeColor="text1"/>
              </w:rPr>
              <w:t>Sep 2011-July 2015</w:t>
            </w:r>
          </w:p>
        </w:tc>
        <w:tc>
          <w:tcPr>
            <w:tcW w:w="3570" w:type="pct"/>
          </w:tcPr>
          <w:p w14:paraId="4838A644" w14:textId="6EE3358D" w:rsidR="002A3ED7" w:rsidRPr="002A3ED7" w:rsidRDefault="002A3ED7" w:rsidP="008C4F2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A3ED7">
              <w:rPr>
                <w:rFonts w:ascii="Times New Roman" w:hAnsi="Times New Roman" w:cs="Times New Roman"/>
                <w:color w:val="000000" w:themeColor="text1"/>
              </w:rPr>
              <w:t>PGCert in Medical and Healthcare Education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, Hertfordshire, 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University of Hertfordshire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</w:t>
            </w:r>
          </w:p>
          <w:p w14:paraId="3E70A78E" w14:textId="3B4B062C" w:rsidR="009E1F9C" w:rsidRDefault="009E1F9C" w:rsidP="008C4F2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F5A69">
              <w:rPr>
                <w:rFonts w:ascii="Times New Roman" w:hAnsi="Times New Roman" w:cs="Times New Roman"/>
                <w:color w:val="000000" w:themeColor="text1"/>
              </w:rPr>
              <w:t>Medicine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(MBChB)</w:t>
            </w:r>
            <w:r w:rsidRPr="007F5A69">
              <w:rPr>
                <w:rFonts w:ascii="Times New Roman" w:hAnsi="Times New Roman" w:cs="Times New Roman"/>
                <w:color w:val="000000" w:themeColor="text1"/>
              </w:rPr>
              <w:t xml:space="preserve">, Birmingham, </w:t>
            </w:r>
            <w:r w:rsidRPr="00E022C7">
              <w:rPr>
                <w:rFonts w:ascii="Times New Roman" w:hAnsi="Times New Roman" w:cs="Times New Roman"/>
                <w:i/>
                <w:color w:val="000000" w:themeColor="text1"/>
              </w:rPr>
              <w:t>University of Birmingham</w:t>
            </w:r>
          </w:p>
          <w:p w14:paraId="4FDA4F01" w14:textId="2BAB7E1A" w:rsidR="009E1F9C" w:rsidRDefault="009E1F9C" w:rsidP="008C4F2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A077E">
              <w:rPr>
                <w:rFonts w:ascii="Times New Roman" w:hAnsi="Times New Roman" w:cs="Times New Roman"/>
                <w:color w:val="000000" w:themeColor="text1"/>
              </w:rPr>
              <w:t xml:space="preserve">Trauma Science MSc, Birmingham, </w:t>
            </w:r>
            <w:r w:rsidRPr="000A077E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University of Birmingham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</w:rPr>
              <w:br/>
              <w:t xml:space="preserve">Grade: </w:t>
            </w:r>
            <w:r w:rsidRPr="00101861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Distinction</w:t>
            </w:r>
          </w:p>
          <w:p w14:paraId="0515BD2C" w14:textId="5862E767" w:rsidR="009E1F9C" w:rsidRDefault="009E1F9C" w:rsidP="008C4F2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F5A69">
              <w:rPr>
                <w:rFonts w:ascii="Times New Roman" w:hAnsi="Times New Roman" w:cs="Times New Roman"/>
                <w:color w:val="000000" w:themeColor="text1"/>
              </w:rPr>
              <w:t>A-Levels, Leicester, </w:t>
            </w:r>
            <w:r w:rsidRPr="007F5A69">
              <w:rPr>
                <w:rFonts w:ascii="Times New Roman" w:hAnsi="Times New Roman" w:cs="Times New Roman"/>
                <w:i/>
                <w:color w:val="000000" w:themeColor="text1"/>
              </w:rPr>
              <w:t>Saint Paul’s Catholic School</w:t>
            </w:r>
            <w:r w:rsidRPr="007F5A69">
              <w:rPr>
                <w:rFonts w:ascii="Times New Roman" w:hAnsi="Times New Roman" w:cs="Times New Roman"/>
                <w:i/>
                <w:color w:val="000000" w:themeColor="text1"/>
              </w:rPr>
              <w:br/>
            </w:r>
            <w:r w:rsidRPr="007F5A69">
              <w:rPr>
                <w:rFonts w:ascii="Times New Roman" w:hAnsi="Times New Roman" w:cs="Times New Roman"/>
                <w:color w:val="000000" w:themeColor="text1"/>
              </w:rPr>
              <w:t>Biology: A*, Chemistry: A, Mathematics: A</w:t>
            </w:r>
          </w:p>
          <w:p w14:paraId="3E1C0696" w14:textId="6B6E0DC0" w:rsidR="009E1F9C" w:rsidRPr="007F5A69" w:rsidRDefault="009E1F9C" w:rsidP="0085765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F5A69">
              <w:rPr>
                <w:rFonts w:ascii="Times New Roman" w:hAnsi="Times New Roman" w:cs="Times New Roman"/>
                <w:color w:val="000000" w:themeColor="text1"/>
              </w:rPr>
              <w:t>GCSE,  Leicester, </w:t>
            </w:r>
            <w:r w:rsidRPr="007F5A69">
              <w:rPr>
                <w:rFonts w:ascii="Times New Roman" w:hAnsi="Times New Roman" w:cs="Times New Roman"/>
                <w:i/>
                <w:color w:val="000000" w:themeColor="text1"/>
              </w:rPr>
              <w:t>Saint Paul’s Catholic School</w:t>
            </w:r>
            <w:r w:rsidRPr="007F5A69">
              <w:rPr>
                <w:rFonts w:ascii="Times New Roman" w:hAnsi="Times New Roman" w:cs="Times New Roman"/>
                <w:i/>
                <w:color w:val="000000" w:themeColor="text1"/>
              </w:rPr>
              <w:br/>
            </w:r>
            <w:r w:rsidRPr="007F5A69">
              <w:rPr>
                <w:rFonts w:ascii="Times New Roman" w:hAnsi="Times New Roman" w:cs="Times New Roman"/>
                <w:color w:val="000000" w:themeColor="text1"/>
              </w:rPr>
              <w:t>GCSE’s: 10 A*s-A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including Biology (A*), Chemistry (A*), Mathematics (A*) and Physics (A*)</w:t>
            </w:r>
          </w:p>
        </w:tc>
      </w:tr>
    </w:tbl>
    <w:p w14:paraId="1BBBBCEF" w14:textId="566D5462" w:rsidR="0085765E" w:rsidRPr="007F5A69" w:rsidRDefault="0085765E" w:rsidP="0085765E">
      <w:pPr>
        <w:pStyle w:val="Heading1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Achievements</w:t>
      </w:r>
    </w:p>
    <w:tbl>
      <w:tblPr>
        <w:tblStyle w:val="ResumeTable"/>
        <w:tblW w:w="5000" w:type="pct"/>
        <w:tblLook w:val="0600" w:firstRow="0" w:lastRow="0" w:firstColumn="0" w:lastColumn="0" w:noHBand="1" w:noVBand="1"/>
        <w:tblDescription w:val="Education table"/>
      </w:tblPr>
      <w:tblGrid>
        <w:gridCol w:w="1657"/>
        <w:gridCol w:w="7415"/>
      </w:tblGrid>
      <w:tr w:rsidR="0085765E" w:rsidRPr="007F5A69" w14:paraId="2B8A85C6" w14:textId="77777777" w:rsidTr="008C4F2A">
        <w:trPr>
          <w:tblHeader/>
        </w:trPr>
        <w:tc>
          <w:tcPr>
            <w:tcW w:w="913" w:type="pct"/>
          </w:tcPr>
          <w:p w14:paraId="0D6E395D" w14:textId="29CEDB57" w:rsidR="00512E3E" w:rsidRDefault="00512E3E" w:rsidP="00512E3E">
            <w:pPr>
              <w:pStyle w:val="Date"/>
              <w:rPr>
                <w:rFonts w:ascii="Times New Roman" w:hAnsi="Times New Roman" w:cs="Times New Roman"/>
                <w:color w:val="000000" w:themeColor="text1"/>
              </w:rPr>
            </w:pPr>
            <w:r w:rsidRPr="00512E3E">
              <w:rPr>
                <w:rFonts w:ascii="Times New Roman" w:hAnsi="Times New Roman" w:cs="Times New Roman"/>
                <w:color w:val="000000" w:themeColor="text1"/>
              </w:rPr>
              <w:t>Nov</w:t>
            </w:r>
            <w:r>
              <w:rPr>
                <w:rFonts w:ascii="Times New Roman" w:hAnsi="Times New Roman" w:cs="Times New Roman"/>
                <w:color w:val="000000" w:themeColor="text1"/>
              </w:rPr>
              <w:t>ember</w:t>
            </w:r>
            <w:r w:rsidRPr="00512E3E">
              <w:rPr>
                <w:rFonts w:ascii="Times New Roman" w:hAnsi="Times New Roman" w:cs="Times New Roman"/>
                <w:color w:val="000000" w:themeColor="text1"/>
              </w:rPr>
              <w:t xml:space="preserve"> 2022</w:t>
            </w:r>
          </w:p>
          <w:p w14:paraId="3AE68A47" w14:textId="233AC6C5" w:rsidR="00512E3E" w:rsidRPr="00512E3E" w:rsidRDefault="00512E3E" w:rsidP="00512E3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12E3E">
              <w:rPr>
                <w:rFonts w:ascii="Times New Roman" w:hAnsi="Times New Roman" w:cs="Times New Roman"/>
                <w:color w:val="000000" w:themeColor="text1"/>
              </w:rPr>
              <w:t>Aug</w:t>
            </w:r>
            <w:r>
              <w:rPr>
                <w:rFonts w:ascii="Times New Roman" w:hAnsi="Times New Roman" w:cs="Times New Roman"/>
                <w:color w:val="000000" w:themeColor="text1"/>
              </w:rPr>
              <w:t>ust</w:t>
            </w:r>
            <w:r w:rsidRPr="00512E3E">
              <w:rPr>
                <w:rFonts w:ascii="Times New Roman" w:hAnsi="Times New Roman" w:cs="Times New Roman"/>
                <w:color w:val="000000" w:themeColor="text1"/>
              </w:rPr>
              <w:t xml:space="preserve"> 2021</w:t>
            </w:r>
          </w:p>
          <w:p w14:paraId="2C41E91E" w14:textId="409821EA" w:rsidR="00512E3E" w:rsidRDefault="00512E3E" w:rsidP="008C4F2A">
            <w:pPr>
              <w:pStyle w:val="Date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May 2021</w:t>
            </w:r>
          </w:p>
          <w:p w14:paraId="0C4BCC08" w14:textId="0A7DDE3D" w:rsidR="0085765E" w:rsidRDefault="002A3ED7" w:rsidP="008C4F2A">
            <w:pPr>
              <w:pStyle w:val="Date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br/>
            </w:r>
            <w:r w:rsidR="0085765E">
              <w:rPr>
                <w:rFonts w:ascii="Times New Roman" w:hAnsi="Times New Roman" w:cs="Times New Roman"/>
                <w:color w:val="000000" w:themeColor="text1"/>
              </w:rPr>
              <w:t>July 2019</w:t>
            </w:r>
          </w:p>
          <w:p w14:paraId="52DF1304" w14:textId="77777777" w:rsidR="0085765E" w:rsidRDefault="0085765E" w:rsidP="008C4F2A">
            <w:pPr>
              <w:pStyle w:val="Date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August 2018</w:t>
            </w:r>
          </w:p>
          <w:p w14:paraId="52E95E90" w14:textId="77777777" w:rsidR="0085765E" w:rsidRDefault="0085765E" w:rsidP="008C4F2A">
            <w:pPr>
              <w:pStyle w:val="Date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July 2018</w:t>
            </w:r>
          </w:p>
          <w:p w14:paraId="5DDD998B" w14:textId="51D00773" w:rsidR="0085765E" w:rsidRPr="003A394F" w:rsidRDefault="002A3ED7" w:rsidP="008C4F2A">
            <w:pPr>
              <w:pStyle w:val="Date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br/>
            </w:r>
            <w:r w:rsidR="0085765E">
              <w:rPr>
                <w:rFonts w:ascii="Times New Roman" w:hAnsi="Times New Roman" w:cs="Times New Roman"/>
                <w:color w:val="000000" w:themeColor="text1"/>
              </w:rPr>
              <w:t>September 2017</w:t>
            </w:r>
          </w:p>
          <w:p w14:paraId="19586488" w14:textId="77777777" w:rsidR="0085765E" w:rsidRDefault="0085765E" w:rsidP="008C4F2A">
            <w:pPr>
              <w:rPr>
                <w:rFonts w:ascii="Times New Roman" w:hAnsi="Times New Roman" w:cs="Times New Roman"/>
                <w:color w:val="auto"/>
              </w:rPr>
            </w:pPr>
            <w:r w:rsidRPr="00900461">
              <w:rPr>
                <w:rFonts w:ascii="Times New Roman" w:hAnsi="Times New Roman" w:cs="Times New Roman"/>
                <w:color w:val="auto"/>
              </w:rPr>
              <w:t>August 2017</w:t>
            </w:r>
          </w:p>
          <w:p w14:paraId="6F15729F" w14:textId="77777777" w:rsidR="0085765E" w:rsidRDefault="0085765E" w:rsidP="008C4F2A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December 2015- July 2017</w:t>
            </w:r>
          </w:p>
          <w:p w14:paraId="24DB26F7" w14:textId="77777777" w:rsidR="0085765E" w:rsidRDefault="0085765E" w:rsidP="008C4F2A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September 2015</w:t>
            </w:r>
          </w:p>
          <w:p w14:paraId="0672861C" w14:textId="77777777" w:rsidR="0085765E" w:rsidRPr="00900461" w:rsidRDefault="0085765E" w:rsidP="008C4F2A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September 2013</w:t>
            </w:r>
          </w:p>
        </w:tc>
        <w:tc>
          <w:tcPr>
            <w:tcW w:w="4087" w:type="pct"/>
          </w:tcPr>
          <w:p w14:paraId="31AE3345" w14:textId="1BFB5B7D" w:rsidR="00512E3E" w:rsidRDefault="00512E3E" w:rsidP="008C4F2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12E3E">
              <w:rPr>
                <w:rFonts w:ascii="Times New Roman" w:hAnsi="Times New Roman" w:cs="Times New Roman"/>
                <w:color w:val="000000" w:themeColor="text1"/>
              </w:rPr>
              <w:t>Sir Arthur Thomson Trust Conference Fund</w:t>
            </w:r>
          </w:p>
          <w:p w14:paraId="0AF4F507" w14:textId="4A2C07BA" w:rsidR="00512E3E" w:rsidRDefault="00512E3E" w:rsidP="008C4F2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12E3E">
              <w:rPr>
                <w:rFonts w:ascii="Times New Roman" w:hAnsi="Times New Roman" w:cs="Times New Roman"/>
                <w:color w:val="000000" w:themeColor="text1"/>
              </w:rPr>
              <w:t>Top 150 Future Leaders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Award</w:t>
            </w:r>
          </w:p>
          <w:p w14:paraId="6A0C208E" w14:textId="3F68952C" w:rsidR="00512E3E" w:rsidRDefault="00512E3E" w:rsidP="008C4F2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br/>
            </w:r>
            <w:r w:rsidR="002A3ED7" w:rsidRPr="002A3ED7">
              <w:rPr>
                <w:rFonts w:ascii="Times New Roman" w:hAnsi="Times New Roman" w:cs="Times New Roman"/>
                <w:color w:val="000000" w:themeColor="text1"/>
              </w:rPr>
              <w:t>Outstanding Achievement in Direct Observation of Examination Skills (DOES) Assessments</w:t>
            </w:r>
          </w:p>
          <w:p w14:paraId="728F925F" w14:textId="1F4A8FDD" w:rsidR="0085765E" w:rsidRPr="00142853" w:rsidRDefault="0085765E" w:rsidP="008C4F2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Blue Commendation Letter at the University of Birmingham Medical School</w:t>
            </w:r>
          </w:p>
          <w:p w14:paraId="08EF3B2E" w14:textId="77777777" w:rsidR="0085765E" w:rsidRDefault="0085765E" w:rsidP="008C4F2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Alderman Newton’s Education Scholarship</w:t>
            </w:r>
          </w:p>
          <w:p w14:paraId="57B4C8B8" w14:textId="77777777" w:rsidR="002A3ED7" w:rsidRDefault="0085765E" w:rsidP="008C4F2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Blue Commendation Letter at the University of Birmingham Medical School</w:t>
            </w:r>
          </w:p>
          <w:p w14:paraId="688CB832" w14:textId="77777777" w:rsidR="002A3ED7" w:rsidRDefault="002A3ED7" w:rsidP="008C4F2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00185A45" w14:textId="4D08E02B" w:rsidR="0085765E" w:rsidRDefault="0085765E" w:rsidP="008C4F2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Science Award at Saint Paul’s Catholic School</w:t>
            </w:r>
          </w:p>
          <w:p w14:paraId="414BBFD7" w14:textId="77777777" w:rsidR="0085765E" w:rsidRPr="007F5A69" w:rsidRDefault="0085765E" w:rsidP="008C4F2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Alderman Newton’s Education Scholarship</w:t>
            </w:r>
          </w:p>
          <w:p w14:paraId="120B6C7B" w14:textId="77777777" w:rsidR="0085765E" w:rsidRPr="007F5A69" w:rsidRDefault="0085765E" w:rsidP="008C4F2A">
            <w:pPr>
              <w:rPr>
                <w:rFonts w:ascii="Times New Roman" w:hAnsi="Times New Roman" w:cs="Times New Roman"/>
                <w:i/>
                <w:color w:val="000000" w:themeColor="text1"/>
              </w:rPr>
            </w:pPr>
          </w:p>
          <w:p w14:paraId="5B4D75D6" w14:textId="77777777" w:rsidR="0085765E" w:rsidRDefault="0085765E" w:rsidP="008C4F2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Head Boy at Saint Paul Catholic School</w:t>
            </w:r>
          </w:p>
          <w:p w14:paraId="45AE73B3" w14:textId="77777777" w:rsidR="0085765E" w:rsidRDefault="0085765E" w:rsidP="008C4F2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50997584" w14:textId="77777777" w:rsidR="0085765E" w:rsidRDefault="0085765E" w:rsidP="008C4F2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br/>
              <w:t>Science Award at Saint Paul’s Catholic School</w:t>
            </w:r>
          </w:p>
          <w:p w14:paraId="2A3E1A7A" w14:textId="77777777" w:rsidR="0085765E" w:rsidRPr="007F5A69" w:rsidRDefault="0085765E" w:rsidP="008C4F2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br/>
              <w:t>Headmaster’s Award at Saint Paul’s Catholic School</w:t>
            </w:r>
          </w:p>
        </w:tc>
      </w:tr>
    </w:tbl>
    <w:p w14:paraId="6B4395F2" w14:textId="13045C35" w:rsidR="00101861" w:rsidRPr="007F5A69" w:rsidRDefault="00101861" w:rsidP="00101861">
      <w:pPr>
        <w:pStyle w:val="Heading1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lastRenderedPageBreak/>
        <w:t>Appointments</w:t>
      </w:r>
    </w:p>
    <w:tbl>
      <w:tblPr>
        <w:tblStyle w:val="ResumeTable"/>
        <w:tblW w:w="5000" w:type="pct"/>
        <w:tblLook w:val="0600" w:firstRow="0" w:lastRow="0" w:firstColumn="0" w:lastColumn="0" w:noHBand="1" w:noVBand="1"/>
        <w:tblDescription w:val="Education table"/>
      </w:tblPr>
      <w:tblGrid>
        <w:gridCol w:w="1657"/>
        <w:gridCol w:w="7415"/>
      </w:tblGrid>
      <w:tr w:rsidR="00101861" w:rsidRPr="007F5A69" w14:paraId="5B7DDC41" w14:textId="77777777" w:rsidTr="00CD66E2">
        <w:trPr>
          <w:tblHeader/>
        </w:trPr>
        <w:tc>
          <w:tcPr>
            <w:tcW w:w="913" w:type="pct"/>
          </w:tcPr>
          <w:p w14:paraId="2BA28FD7" w14:textId="77777777" w:rsidR="00101861" w:rsidRDefault="00101861" w:rsidP="00101861">
            <w:pPr>
              <w:pStyle w:val="Date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August 2024- August 2025</w:t>
            </w:r>
          </w:p>
          <w:p w14:paraId="215454B6" w14:textId="77777777" w:rsidR="00101861" w:rsidRDefault="00101861" w:rsidP="00101861">
            <w:pPr>
              <w:pStyle w:val="Date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4EEF58C5" w14:textId="77777777" w:rsidR="00101861" w:rsidRDefault="00101861" w:rsidP="00101861">
            <w:pPr>
              <w:pStyle w:val="Date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160569DE" w14:textId="12A494DB" w:rsidR="00101861" w:rsidRDefault="00101861" w:rsidP="00101861">
            <w:pPr>
              <w:pStyle w:val="Date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August 2024- August 2025</w:t>
            </w:r>
          </w:p>
          <w:p w14:paraId="6CEBEB35" w14:textId="77777777" w:rsidR="00101861" w:rsidRDefault="00101861" w:rsidP="00101861">
            <w:pPr>
              <w:pStyle w:val="Date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14A1E599" w14:textId="77777777" w:rsidR="00101861" w:rsidRDefault="00101861" w:rsidP="00101861">
            <w:pPr>
              <w:pStyle w:val="Date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6AE30C7A" w14:textId="1D143CCE" w:rsidR="00101861" w:rsidRPr="0030636B" w:rsidRDefault="0030636B" w:rsidP="0030636B">
            <w:pPr>
              <w:pStyle w:val="Date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br/>
            </w:r>
            <w:r w:rsidR="00101861">
              <w:rPr>
                <w:rFonts w:ascii="Times New Roman" w:hAnsi="Times New Roman" w:cs="Times New Roman"/>
                <w:color w:val="000000" w:themeColor="text1"/>
              </w:rPr>
              <w:t>August 2023- August 2024</w:t>
            </w:r>
          </w:p>
        </w:tc>
        <w:tc>
          <w:tcPr>
            <w:tcW w:w="4087" w:type="pct"/>
          </w:tcPr>
          <w:p w14:paraId="33149F10" w14:textId="465440CC" w:rsidR="00101861" w:rsidRDefault="00101861" w:rsidP="00101861">
            <w:pPr>
              <w:rPr>
                <w:rStyle w:val="Emphasis"/>
                <w:rFonts w:ascii="Times New Roman" w:hAnsi="Times New Roman" w:cs="Times New Roman"/>
              </w:rPr>
            </w:pPr>
            <w:r w:rsidRPr="00101861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Cambridge Year 4 Clinical Supervisor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East and North Hertfordshire Trust</w:t>
            </w:r>
            <w:r w:rsidRPr="00101861">
              <w:rPr>
                <w:rStyle w:val="Emphasis"/>
                <w:rFonts w:ascii="Times New Roman" w:hAnsi="Times New Roman" w:cs="Times New Roman"/>
                <w:color w:val="000000" w:themeColor="text1"/>
              </w:rPr>
              <w:t>, S</w:t>
            </w:r>
            <w:r w:rsidRPr="00101861">
              <w:rPr>
                <w:rStyle w:val="Emphasis"/>
                <w:rFonts w:ascii="Times New Roman" w:hAnsi="Times New Roman" w:cs="Times New Roman"/>
              </w:rPr>
              <w:t>tevenage</w:t>
            </w:r>
          </w:p>
          <w:p w14:paraId="16487692" w14:textId="7E124BA8" w:rsidR="0030636B" w:rsidRPr="0030636B" w:rsidRDefault="0030636B" w:rsidP="0030636B">
            <w:pPr>
              <w:pStyle w:val="ListParagraph"/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GB"/>
              </w:rPr>
            </w:pPr>
            <w:r w:rsidRPr="0030636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GB"/>
              </w:rPr>
              <w:t>Delivering weekly bedside teaching to medical students</w:t>
            </w:r>
          </w:p>
          <w:p w14:paraId="0353D1C4" w14:textId="17779370" w:rsidR="00101861" w:rsidRPr="00101861" w:rsidRDefault="0030636B" w:rsidP="0030636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30636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GB"/>
              </w:rPr>
              <w:t>Mentorship and pastoral support for 4th year medical students</w:t>
            </w:r>
          </w:p>
          <w:p w14:paraId="25814871" w14:textId="32CFEF03" w:rsidR="00101861" w:rsidRPr="00101861" w:rsidRDefault="00101861" w:rsidP="00101861">
            <w:pPr>
              <w:rPr>
                <w:rFonts w:ascii="Times New Roman" w:eastAsia="Times New Roman" w:hAnsi="Symbol" w:cs="Times New Roman"/>
                <w:color w:val="auto"/>
                <w:lang w:eastAsia="en-GB"/>
              </w:rPr>
            </w:pPr>
            <w:r w:rsidRPr="00101861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Foundation Year 2 Doctor- Academic Foundation Programme (Medical Education),</w:t>
            </w:r>
            <w:r w:rsidRPr="00101861">
              <w:rPr>
                <w:rFonts w:ascii="Times New Roman" w:hAnsi="Times New Roman" w:cs="Times New Roman"/>
                <w:color w:val="000000" w:themeColor="text1"/>
              </w:rPr>
              <w:t> 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East and North Hertfordshire Trust</w:t>
            </w:r>
            <w:r w:rsidRPr="00101861">
              <w:rPr>
                <w:rStyle w:val="Emphasis"/>
                <w:rFonts w:ascii="Times New Roman" w:hAnsi="Times New Roman" w:cs="Times New Roman"/>
                <w:color w:val="000000" w:themeColor="text1"/>
              </w:rPr>
              <w:t>, S</w:t>
            </w:r>
            <w:r w:rsidRPr="00101861">
              <w:rPr>
                <w:rStyle w:val="Emphasis"/>
                <w:rFonts w:ascii="Times New Roman" w:hAnsi="Times New Roman" w:cs="Times New Roman"/>
              </w:rPr>
              <w:t>tevenage</w:t>
            </w:r>
          </w:p>
          <w:p w14:paraId="23629949" w14:textId="578C57F9" w:rsidR="00101861" w:rsidRPr="00101861" w:rsidRDefault="00101861" w:rsidP="00101861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GB"/>
              </w:rPr>
              <w:t>Rotations: Geriatric medicine (6 months), Respiratory medicine (6 months)</w:t>
            </w:r>
          </w:p>
          <w:p w14:paraId="4AC079F8" w14:textId="0DF95F76" w:rsidR="00101861" w:rsidRDefault="00101861" w:rsidP="00101861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Coupled with 2 days a week as a clinical teaching fellow to UCL and Cambridge Medical students</w:t>
            </w:r>
          </w:p>
          <w:p w14:paraId="4A4DF5C5" w14:textId="7B7F3C03" w:rsidR="00012518" w:rsidRPr="00101861" w:rsidRDefault="00012518" w:rsidP="00101861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Academic Foundation Doctors representative</w:t>
            </w:r>
          </w:p>
          <w:p w14:paraId="7631DF1F" w14:textId="57073C23" w:rsidR="00101861" w:rsidRDefault="00101861" w:rsidP="00101861">
            <w:pPr>
              <w:rPr>
                <w:rStyle w:val="Emphasis"/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br/>
            </w:r>
            <w:r w:rsidRPr="00101861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Foundation Year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1</w:t>
            </w:r>
            <w:r w:rsidRPr="00101861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Doctor- Academic Foundation Programme (Medical Education),</w:t>
            </w:r>
            <w:r w:rsidRPr="00101861">
              <w:rPr>
                <w:rFonts w:ascii="Times New Roman" w:hAnsi="Times New Roman" w:cs="Times New Roman"/>
                <w:color w:val="000000" w:themeColor="text1"/>
              </w:rPr>
              <w:t xml:space="preserve">  </w:t>
            </w:r>
            <w:r w:rsidRPr="00101861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East and North Hertfordshire Trust</w:t>
            </w:r>
            <w:r w:rsidRPr="00101861">
              <w:rPr>
                <w:rStyle w:val="Emphasis"/>
                <w:rFonts w:ascii="Times New Roman" w:hAnsi="Times New Roman" w:cs="Times New Roman"/>
                <w:color w:val="000000" w:themeColor="text1"/>
              </w:rPr>
              <w:t>, S</w:t>
            </w:r>
            <w:r w:rsidRPr="00101861">
              <w:rPr>
                <w:rStyle w:val="Emphasis"/>
                <w:rFonts w:ascii="Times New Roman" w:hAnsi="Times New Roman" w:cs="Times New Roman"/>
              </w:rPr>
              <w:t>tevenage</w:t>
            </w:r>
          </w:p>
          <w:p w14:paraId="57DDED0D" w14:textId="77777777" w:rsidR="00101861" w:rsidRPr="00012518" w:rsidRDefault="00101861" w:rsidP="008C4F2A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GB"/>
              </w:rPr>
              <w:t>Rotations: Psychiatry (4 months), Vascular Surgery (4 months), Acute Internal Medicine (4 months)</w:t>
            </w:r>
          </w:p>
          <w:p w14:paraId="7BBEA2F0" w14:textId="03D0C525" w:rsidR="00012518" w:rsidRPr="00012518" w:rsidRDefault="00012518" w:rsidP="00012518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Academic Foundation Doctors representative</w:t>
            </w:r>
          </w:p>
        </w:tc>
      </w:tr>
    </w:tbl>
    <w:p w14:paraId="21239CF5" w14:textId="2A5E077E" w:rsidR="00843164" w:rsidRPr="007F5A69" w:rsidRDefault="008645F4" w:rsidP="00843164">
      <w:pPr>
        <w:pStyle w:val="Heading1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Presentations</w:t>
      </w:r>
    </w:p>
    <w:tbl>
      <w:tblPr>
        <w:tblStyle w:val="ResumeTable"/>
        <w:tblW w:w="4696" w:type="pct"/>
        <w:tblLook w:val="0600" w:firstRow="0" w:lastRow="0" w:firstColumn="0" w:lastColumn="0" w:noHBand="1" w:noVBand="1"/>
        <w:tblDescription w:val="Education table"/>
      </w:tblPr>
      <w:tblGrid>
        <w:gridCol w:w="2437"/>
        <w:gridCol w:w="6083"/>
      </w:tblGrid>
      <w:tr w:rsidR="00114C6E" w:rsidRPr="007F5A69" w14:paraId="46417F86" w14:textId="77777777" w:rsidTr="003F3779">
        <w:trPr>
          <w:tblHeader/>
        </w:trPr>
        <w:tc>
          <w:tcPr>
            <w:tcW w:w="1430" w:type="pct"/>
          </w:tcPr>
          <w:p w14:paraId="1A78E178" w14:textId="5F9B7169" w:rsidR="00A26C43" w:rsidRPr="00A26C43" w:rsidRDefault="001E2BF4" w:rsidP="00A26C43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August</w:t>
            </w:r>
            <w:r w:rsidR="008645F4" w:rsidRPr="00A26C43">
              <w:rPr>
                <w:rFonts w:ascii="Times New Roman" w:hAnsi="Times New Roman" w:cs="Times New Roman"/>
                <w:color w:val="000000" w:themeColor="text1"/>
              </w:rPr>
              <w:t xml:space="preserve"> 202</w:t>
            </w:r>
            <w:r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  <w:p w14:paraId="6A0696C5" w14:textId="77777777" w:rsidR="00A26C43" w:rsidRPr="00A26C43" w:rsidRDefault="00A26C43" w:rsidP="00A26C4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55D7C13B" w14:textId="19D2E307" w:rsidR="008645F4" w:rsidRPr="00A26C43" w:rsidRDefault="00A26C43" w:rsidP="00A26C4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26C43">
              <w:rPr>
                <w:rFonts w:ascii="Times New Roman" w:hAnsi="Times New Roman" w:cs="Times New Roman"/>
                <w:color w:val="000000" w:themeColor="text1"/>
              </w:rPr>
              <w:br/>
            </w:r>
            <w:r w:rsidR="008645F4" w:rsidRPr="00A26C43">
              <w:rPr>
                <w:rFonts w:ascii="Times New Roman" w:hAnsi="Times New Roman" w:cs="Times New Roman"/>
                <w:color w:val="000000" w:themeColor="text1"/>
              </w:rPr>
              <w:t>March 2023</w:t>
            </w:r>
          </w:p>
          <w:p w14:paraId="56F86077" w14:textId="77777777" w:rsidR="008645F4" w:rsidRPr="00A26C43" w:rsidRDefault="008645F4" w:rsidP="003F3779">
            <w:pPr>
              <w:pStyle w:val="Date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4BE16DE6" w14:textId="77777777" w:rsidR="008645F4" w:rsidRPr="00A26C43" w:rsidRDefault="008645F4" w:rsidP="003F3779">
            <w:pPr>
              <w:pStyle w:val="Date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4F25ED74" w14:textId="77777777" w:rsidR="00A26C43" w:rsidRPr="00A26C43" w:rsidRDefault="00A26C43" w:rsidP="003F3779">
            <w:pPr>
              <w:pStyle w:val="Date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35BBCBA0" w14:textId="435EA53B" w:rsidR="003F3779" w:rsidRPr="00A26C43" w:rsidRDefault="00A26C43" w:rsidP="005561C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26C43">
              <w:rPr>
                <w:rFonts w:ascii="Times New Roman" w:hAnsi="Times New Roman" w:cs="Times New Roman"/>
                <w:color w:val="000000" w:themeColor="text1"/>
              </w:rPr>
              <w:t>November 2022</w:t>
            </w:r>
          </w:p>
          <w:p w14:paraId="0B752988" w14:textId="77777777" w:rsidR="00A26C43" w:rsidRPr="00A26C43" w:rsidRDefault="00A26C43" w:rsidP="00A26C4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65CB8A3B" w14:textId="74C5C701" w:rsidR="00A26C43" w:rsidRPr="00A26C43" w:rsidRDefault="00A26C43" w:rsidP="00A26C4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26C43">
              <w:rPr>
                <w:rFonts w:ascii="Times New Roman" w:hAnsi="Times New Roman" w:cs="Times New Roman"/>
                <w:color w:val="000000" w:themeColor="text1"/>
              </w:rPr>
              <w:br/>
              <w:t>November 2022</w:t>
            </w:r>
          </w:p>
          <w:p w14:paraId="2714BD62" w14:textId="77777777" w:rsidR="00295085" w:rsidRPr="00A26C43" w:rsidRDefault="00295085" w:rsidP="005561C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6999ECB4" w14:textId="77777777" w:rsidR="00A26C43" w:rsidRDefault="00A26C43" w:rsidP="009B427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035477D7" w14:textId="77777777" w:rsidR="00A26C43" w:rsidRDefault="00A26C43" w:rsidP="009B427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62D1F866" w14:textId="511A91B4" w:rsidR="005561CD" w:rsidRPr="00A26C43" w:rsidRDefault="00A26C43" w:rsidP="009B427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26C43">
              <w:rPr>
                <w:rFonts w:ascii="Times New Roman" w:hAnsi="Times New Roman" w:cs="Times New Roman"/>
                <w:color w:val="000000" w:themeColor="text1"/>
              </w:rPr>
              <w:t>March 2021</w:t>
            </w:r>
          </w:p>
        </w:tc>
        <w:tc>
          <w:tcPr>
            <w:tcW w:w="3570" w:type="pct"/>
          </w:tcPr>
          <w:p w14:paraId="6A0F7672" w14:textId="4780BB04" w:rsidR="00A26C43" w:rsidRPr="00A26C43" w:rsidRDefault="00A26C43" w:rsidP="00297EB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26C4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Student advanced trauma management and skills (SATMAS): an audit and validation study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br/>
            </w:r>
            <w:r w:rsidR="00CD66E2">
              <w:rPr>
                <w:rFonts w:ascii="Times New Roman" w:hAnsi="Times New Roman" w:cs="Times New Roman"/>
                <w:color w:val="000000" w:themeColor="text1"/>
              </w:rPr>
              <w:t>[</w:t>
            </w:r>
            <w:r>
              <w:rPr>
                <w:rFonts w:ascii="Times New Roman" w:hAnsi="Times New Roman" w:cs="Times New Roman"/>
                <w:color w:val="000000" w:themeColor="text1"/>
              </w:rPr>
              <w:t>Lister Hospital Academic Grand Round</w:t>
            </w:r>
            <w:r w:rsidR="00CD66E2">
              <w:rPr>
                <w:rFonts w:ascii="Times New Roman" w:hAnsi="Times New Roman" w:cs="Times New Roman"/>
                <w:color w:val="000000" w:themeColor="text1"/>
              </w:rPr>
              <w:t>]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r w:rsidRPr="00A26C43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Oral Presentation</w:t>
            </w:r>
          </w:p>
          <w:p w14:paraId="44D336D2" w14:textId="5A863797" w:rsidR="00A26C43" w:rsidRDefault="00A26C43" w:rsidP="00297EB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26C4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The Reconstruction of Mandible Defects in War Injuries: Systematic review and Meta-analysis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br/>
            </w:r>
            <w:r w:rsidRPr="00A26C43">
              <w:rPr>
                <w:rFonts w:ascii="Times New Roman" w:hAnsi="Times New Roman" w:cs="Times New Roman"/>
                <w:color w:val="000000" w:themeColor="text1"/>
              </w:rPr>
              <w:t xml:space="preserve">[British Trauma Society Conference], </w:t>
            </w:r>
            <w:r w:rsidRPr="00A26C43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Oral Presentation</w:t>
            </w:r>
          </w:p>
          <w:p w14:paraId="7B6B72FC" w14:textId="3906863F" w:rsidR="00A26C43" w:rsidRPr="00A26C43" w:rsidRDefault="00A26C43" w:rsidP="00297EBC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A26C4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Evaluating the Effectiveness of Virtual Reality for Arthroplasty Training in Orthopaedic Trainees: A Systematic Review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br/>
            </w:r>
            <w:r w:rsidRPr="00A26C43">
              <w:rPr>
                <w:rFonts w:ascii="Times New Roman" w:hAnsi="Times New Roman" w:cs="Times New Roman"/>
                <w:color w:val="000000" w:themeColor="text1"/>
              </w:rPr>
              <w:t xml:space="preserve">[Association of Surgeons in Training (ASiT) Conference], </w:t>
            </w:r>
            <w:r w:rsidRPr="00A26C43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Poster Presentation</w:t>
            </w:r>
          </w:p>
          <w:p w14:paraId="5850A52E" w14:textId="68584DD6" w:rsidR="008645F4" w:rsidRPr="008645F4" w:rsidRDefault="008645F4" w:rsidP="00297EBC">
            <w:pPr>
              <w:rPr>
                <w:rFonts w:ascii="Times New Roman" w:hAnsi="Times New Roman" w:cs="Times New Roman"/>
                <w:i/>
                <w:iCs/>
                <w:color w:val="000000" w:themeColor="text1"/>
              </w:rPr>
            </w:pPr>
            <w:r w:rsidRPr="008645F4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Exploring the effectiveness of artificial intelligence, machine learning and deep learning in trauma triage: A systematic review and meta-analysis.</w:t>
            </w:r>
            <w:r w:rsidRPr="008645F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br/>
            </w:r>
            <w:r w:rsidRPr="008645F4">
              <w:rPr>
                <w:rFonts w:ascii="Times New Roman" w:hAnsi="Times New Roman" w:cs="Times New Roman"/>
                <w:color w:val="000000" w:themeColor="text1"/>
              </w:rPr>
              <w:t>[British Trauma Society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Conference], </w:t>
            </w:r>
            <w:r w:rsidRPr="008645F4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Oral Presentation</w:t>
            </w:r>
          </w:p>
          <w:p w14:paraId="12910F39" w14:textId="5D8893E5" w:rsidR="000A077E" w:rsidRPr="008645F4" w:rsidRDefault="00A26C43" w:rsidP="00297EBC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</w:rPr>
            </w:pPr>
            <w:r w:rsidRPr="00A26C4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Evaluating the Effectiveness of Osseointegration for Traumatic Lower Limb Amputations: A Narrative Review</w:t>
            </w:r>
            <w:r w:rsidR="008645F4">
              <w:rPr>
                <w:rFonts w:ascii="Times New Roman" w:hAnsi="Times New Roman" w:cs="Times New Roman"/>
                <w:color w:val="000000" w:themeColor="text1"/>
              </w:rPr>
              <w:br/>
            </w:r>
            <w:r w:rsidR="008645F4" w:rsidRPr="008645F4">
              <w:rPr>
                <w:rFonts w:ascii="Times New Roman" w:hAnsi="Times New Roman" w:cs="Times New Roman"/>
                <w:color w:val="000000" w:themeColor="text1"/>
              </w:rPr>
              <w:t>[Association of Surgeons in Training (ASiT) Conference]</w:t>
            </w:r>
            <w:r w:rsidR="008645F4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</w:rPr>
              <w:t xml:space="preserve">Oral </w:t>
            </w:r>
            <w:r w:rsidR="008645F4" w:rsidRPr="008645F4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Presentation</w:t>
            </w:r>
          </w:p>
          <w:p w14:paraId="460284E6" w14:textId="5AC99CFC" w:rsidR="005561CD" w:rsidRPr="00A26C43" w:rsidRDefault="00A26C43" w:rsidP="005561CD">
            <w:pPr>
              <w:rPr>
                <w:rFonts w:ascii="Times New Roman" w:hAnsi="Times New Roman" w:cs="Times New Roman"/>
                <w:b/>
                <w:bCs/>
                <w:iCs/>
                <w:color w:val="000000" w:themeColor="text1"/>
              </w:rPr>
            </w:pPr>
            <w:r w:rsidRPr="00A26C43">
              <w:rPr>
                <w:rFonts w:ascii="Times New Roman" w:hAnsi="Times New Roman" w:cs="Times New Roman"/>
                <w:b/>
                <w:bCs/>
                <w:iCs/>
                <w:color w:val="000000" w:themeColor="text1"/>
              </w:rPr>
              <w:t>Orthopaedic Ambulatory Surgery Cancellations; Can We Avoid Them?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 w:themeColor="text1"/>
              </w:rPr>
              <w:br/>
            </w:r>
            <w:r w:rsidRPr="00A26C43">
              <w:rPr>
                <w:rFonts w:ascii="Times New Roman" w:hAnsi="Times New Roman" w:cs="Times New Roman"/>
                <w:iCs/>
                <w:color w:val="000000" w:themeColor="text1"/>
              </w:rPr>
              <w:t xml:space="preserve">[Birmingham Surgical Symposium Undergraduate Conference], </w:t>
            </w:r>
            <w:r>
              <w:rPr>
                <w:rFonts w:ascii="Times New Roman" w:hAnsi="Times New Roman" w:cs="Times New Roman"/>
                <w:i/>
                <w:color w:val="000000" w:themeColor="text1"/>
              </w:rPr>
              <w:t>Poster</w:t>
            </w:r>
            <w:r w:rsidRPr="00A26C43">
              <w:rPr>
                <w:rFonts w:ascii="Times New Roman" w:hAnsi="Times New Roman" w:cs="Times New Roman"/>
                <w:i/>
                <w:color w:val="000000" w:themeColor="text1"/>
              </w:rPr>
              <w:t xml:space="preserve"> Presentation</w:t>
            </w:r>
          </w:p>
          <w:p w14:paraId="2C334742" w14:textId="09278ACB" w:rsidR="00A26C43" w:rsidRPr="007F5A69" w:rsidRDefault="00A26C43" w:rsidP="00297EB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40FC67F0" w14:textId="4C6AB6F4" w:rsidR="00900461" w:rsidRPr="007F5A69" w:rsidRDefault="003202F9" w:rsidP="00900461">
      <w:pPr>
        <w:pStyle w:val="Heading1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lastRenderedPageBreak/>
        <w:t>Publications</w:t>
      </w:r>
    </w:p>
    <w:tbl>
      <w:tblPr>
        <w:tblStyle w:val="ResumeTable"/>
        <w:tblW w:w="5000" w:type="pct"/>
        <w:tblLook w:val="0600" w:firstRow="0" w:lastRow="0" w:firstColumn="0" w:lastColumn="0" w:noHBand="1" w:noVBand="1"/>
        <w:tblDescription w:val="Education table"/>
      </w:tblPr>
      <w:tblGrid>
        <w:gridCol w:w="9072"/>
      </w:tblGrid>
      <w:tr w:rsidR="003202F9" w:rsidRPr="007F5A69" w14:paraId="79E0F893" w14:textId="77777777" w:rsidTr="00012518">
        <w:trPr>
          <w:trHeight w:val="6959"/>
          <w:tblHeader/>
        </w:trPr>
        <w:tc>
          <w:tcPr>
            <w:tcW w:w="5000" w:type="pct"/>
          </w:tcPr>
          <w:p w14:paraId="53F93AF8" w14:textId="127A2B24" w:rsidR="00012518" w:rsidRPr="00012518" w:rsidRDefault="00012518" w:rsidP="00012518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Peer-reviewed</w:t>
            </w:r>
          </w:p>
          <w:p w14:paraId="414A381E" w14:textId="7D84352F" w:rsidR="00012518" w:rsidRPr="00012518" w:rsidRDefault="00012518" w:rsidP="00012518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012518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Adebayo, O.,</w:t>
            </w:r>
            <w:r w:rsidRPr="00012518">
              <w:rPr>
                <w:rFonts w:ascii="Times New Roman" w:hAnsi="Times New Roman" w:cs="Times New Roman"/>
                <w:color w:val="000000" w:themeColor="text1"/>
              </w:rPr>
              <w:t xml:space="preserve"> Bhuiyan, Z.A., &amp; Ahmed, Z. (2023). Exploring the effectiveness of artificial intelligence, machine learning and deep learning in trauma triage: A systematic review and meta-analysis. Injury, 54(1), 164-173. PMID: 37822960</w:t>
            </w:r>
          </w:p>
          <w:p w14:paraId="44B800A1" w14:textId="46D2CBC6" w:rsidR="00012518" w:rsidRPr="00012518" w:rsidRDefault="00012518" w:rsidP="00012518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012518">
              <w:rPr>
                <w:rFonts w:ascii="Times New Roman" w:hAnsi="Times New Roman" w:cs="Times New Roman"/>
                <w:color w:val="000000" w:themeColor="text1"/>
              </w:rPr>
              <w:t xml:space="preserve">Bhuiyan, Z.A., </w:t>
            </w:r>
            <w:r w:rsidRPr="00012518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Adebayo, O</w:t>
            </w:r>
            <w:r w:rsidRPr="00012518">
              <w:rPr>
                <w:rFonts w:ascii="Times New Roman" w:hAnsi="Times New Roman" w:cs="Times New Roman"/>
                <w:color w:val="000000" w:themeColor="text1"/>
              </w:rPr>
              <w:t>., &amp; Ahmed, Z. (2022). Localised insulin administration for wound healing in non-diabetic adults: A systematic review and meta-analysis of randomised controlled trials. Wound Repair and Regeneration, 30(6), 795-805. PMID: 37199544</w:t>
            </w:r>
          </w:p>
          <w:p w14:paraId="443A7ED0" w14:textId="273F7462" w:rsidR="00776F25" w:rsidRPr="00012518" w:rsidRDefault="00776F25" w:rsidP="00012518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012518">
              <w:rPr>
                <w:rFonts w:ascii="Times New Roman" w:hAnsi="Times New Roman" w:cs="Times New Roman"/>
                <w:color w:val="000000" w:themeColor="text1"/>
              </w:rPr>
              <w:t>Heshemipoura, Y., Rehman, U</w:t>
            </w:r>
            <w:r w:rsidRPr="00012518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., Adebayo, O</w:t>
            </w:r>
            <w:r w:rsidRPr="00012518">
              <w:rPr>
                <w:rFonts w:ascii="Times New Roman" w:hAnsi="Times New Roman" w:cs="Times New Roman"/>
                <w:color w:val="000000" w:themeColor="text1"/>
              </w:rPr>
              <w:t>., Sarwar, M.S., Neves, S., Kamel, Y., &amp; Brennan, P.A. (2022). Use of human acellular dermal matrix in rhinoplasty: a systematic review of the literature and meta-analysis. Journal of Plastic, Reconstructive &amp; Aesthetic Surgery, 75(12), 4337-4347. PMID: 38199888</w:t>
            </w:r>
          </w:p>
          <w:p w14:paraId="4F5BA146" w14:textId="7AC65F35" w:rsidR="00776F25" w:rsidRPr="00012518" w:rsidRDefault="00776F25" w:rsidP="00012518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012518">
              <w:rPr>
                <w:rFonts w:ascii="Times New Roman" w:hAnsi="Times New Roman" w:cs="Times New Roman"/>
                <w:color w:val="000000" w:themeColor="text1"/>
              </w:rPr>
              <w:t xml:space="preserve">Rehman, U., Shemie, M., Sarwar, M.S., </w:t>
            </w:r>
            <w:r w:rsidRPr="00012518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Adebayo, O</w:t>
            </w:r>
            <w:r w:rsidRPr="00012518">
              <w:rPr>
                <w:rFonts w:ascii="Times New Roman" w:hAnsi="Times New Roman" w:cs="Times New Roman"/>
                <w:color w:val="000000" w:themeColor="text1"/>
              </w:rPr>
              <w:t>., &amp; Brennan, P.A. (2022). The Reconstruction of Mandible Defects in War Injuries: Systematic Review and Meta-Analysis. Journal of Cranio-Maxillo-Facial Surgery, 50(9), 785-794. PMID: 38779399</w:t>
            </w:r>
          </w:p>
          <w:p w14:paraId="7B5BC2FB" w14:textId="48609E74" w:rsidR="00776F25" w:rsidRDefault="00776F25" w:rsidP="00012518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012518">
              <w:rPr>
                <w:rFonts w:ascii="Times New Roman" w:hAnsi="Times New Roman" w:cs="Times New Roman"/>
                <w:color w:val="000000" w:themeColor="text1"/>
              </w:rPr>
              <w:t xml:space="preserve">Rehman, U., Shemie, M., Sarwar, M.S., </w:t>
            </w:r>
            <w:r w:rsidRPr="00012518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Adebayo, O</w:t>
            </w:r>
            <w:r w:rsidRPr="00012518">
              <w:rPr>
                <w:rFonts w:ascii="Times New Roman" w:hAnsi="Times New Roman" w:cs="Times New Roman"/>
                <w:color w:val="000000" w:themeColor="text1"/>
              </w:rPr>
              <w:t>., &amp; Brennan, P.A. (2022). Use of biomaterials in the reconstruction of posterior lamellar eyelid defects: a systematic review and meta-analysis. Orbit, 41(6), 555-564. PMID: 37400344</w:t>
            </w:r>
          </w:p>
          <w:p w14:paraId="0D76848E" w14:textId="72E1CCBC" w:rsidR="00A838AC" w:rsidRPr="00A838AC" w:rsidRDefault="00A838AC" w:rsidP="00A838AC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A838AC">
              <w:rPr>
                <w:rFonts w:ascii="Times New Roman" w:hAnsi="Times New Roman" w:cs="Times New Roman"/>
                <w:color w:val="000000" w:themeColor="text1"/>
              </w:rPr>
              <w:t xml:space="preserve">Kumar, P. R., Large, J., Konda, N., Hashmi, Y., </w:t>
            </w:r>
            <w:r w:rsidRPr="00A838AC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Adebayo, O</w:t>
            </w:r>
            <w:r w:rsidRPr="00A838AC">
              <w:rPr>
                <w:rFonts w:ascii="Times New Roman" w:hAnsi="Times New Roman" w:cs="Times New Roman"/>
                <w:color w:val="000000" w:themeColor="text1"/>
              </w:rPr>
              <w:t xml:space="preserve">., Sivaraman, M., &amp; Lee, J. J. (2024). Student advanced trauma management and skills (SATMAS): A validation study. </w:t>
            </w:r>
            <w:r w:rsidRPr="00A838AC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European Journal of Trauma and Emergency Surgery</w:t>
            </w:r>
            <w:r w:rsidRPr="00A838AC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r w:rsidRPr="00A838AC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50</w:t>
            </w:r>
            <w:r w:rsidRPr="00A838AC">
              <w:rPr>
                <w:rFonts w:ascii="Times New Roman" w:hAnsi="Times New Roman" w:cs="Times New Roman"/>
                <w:color w:val="000000" w:themeColor="text1"/>
              </w:rPr>
              <w:t xml:space="preserve">(4), 1407–1418. </w:t>
            </w:r>
            <w:r w:rsidRPr="00012518">
              <w:rPr>
                <w:rFonts w:ascii="Times New Roman" w:hAnsi="Times New Roman" w:cs="Times New Roman"/>
                <w:color w:val="000000" w:themeColor="text1"/>
              </w:rPr>
              <w:t xml:space="preserve">PMID: </w:t>
            </w:r>
            <w:r w:rsidRPr="00A838AC">
              <w:rPr>
                <w:rFonts w:ascii="Times New Roman" w:hAnsi="Times New Roman" w:cs="Times New Roman"/>
                <w:color w:val="000000" w:themeColor="text1"/>
              </w:rPr>
              <w:t>38305858</w:t>
            </w:r>
          </w:p>
          <w:p w14:paraId="53FE6625" w14:textId="3DABB397" w:rsidR="00776F25" w:rsidRPr="00012518" w:rsidRDefault="00776F25" w:rsidP="00012518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012518">
              <w:rPr>
                <w:rFonts w:ascii="Times New Roman" w:hAnsi="Times New Roman" w:cs="Times New Roman"/>
                <w:color w:val="000000" w:themeColor="text1"/>
              </w:rPr>
              <w:t xml:space="preserve">MacKenzie, A., Dhoot, A., Rehman, U., Sarwar, M.S., </w:t>
            </w:r>
            <w:r w:rsidRPr="00012518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Adebayo, O.,</w:t>
            </w:r>
            <w:r w:rsidRPr="00012518">
              <w:rPr>
                <w:rFonts w:ascii="Times New Roman" w:hAnsi="Times New Roman" w:cs="Times New Roman"/>
                <w:color w:val="000000" w:themeColor="text1"/>
              </w:rPr>
              <w:t xml:space="preserve"> &amp; Brennan, P.A. (2023). Use of supermicrosurgery in craniofacial and head and neck soft tissue reconstruction: a systematic review of the literature and meta-analysis. Microsurgery, 43(1), 10-18. PMID: 38290861</w:t>
            </w:r>
          </w:p>
          <w:p w14:paraId="0A79B352" w14:textId="5BB4B8C0" w:rsidR="003202F9" w:rsidRPr="00012518" w:rsidRDefault="00776F25" w:rsidP="00012518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012518">
              <w:rPr>
                <w:rFonts w:ascii="Times New Roman" w:hAnsi="Times New Roman" w:cs="Times New Roman"/>
                <w:color w:val="000000" w:themeColor="text1"/>
              </w:rPr>
              <w:t>Dhoot, A., Mackenzie, A., Rehman, U</w:t>
            </w:r>
            <w:r w:rsidRPr="00012518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., Adebayo, O.,</w:t>
            </w:r>
            <w:r w:rsidRPr="00012518">
              <w:rPr>
                <w:rFonts w:ascii="Times New Roman" w:hAnsi="Times New Roman" w:cs="Times New Roman"/>
                <w:color w:val="000000" w:themeColor="text1"/>
              </w:rPr>
              <w:t xml:space="preserve"> Neves, S., Sarwar, M.S., &amp; Brennan, P.A. (2023). Use of scapular tip flaps in the reconstruction of head and neck defects: a systematic review and meta-analysis. Journal of Oral and Maxillofacial Surgery, 81(2), 209-219. PMID: 38431506</w:t>
            </w:r>
          </w:p>
        </w:tc>
      </w:tr>
    </w:tbl>
    <w:p w14:paraId="59142537" w14:textId="6E7CD16A" w:rsidR="00900461" w:rsidRPr="007F5A69" w:rsidRDefault="00012518" w:rsidP="00900461">
      <w:pPr>
        <w:pStyle w:val="Heading1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Extracurricular Activities</w:t>
      </w:r>
    </w:p>
    <w:tbl>
      <w:tblPr>
        <w:tblStyle w:val="ResumeTable"/>
        <w:tblW w:w="5000" w:type="pct"/>
        <w:tblCellMar>
          <w:left w:w="1656" w:type="dxa"/>
        </w:tblCellMar>
        <w:tblLook w:val="0600" w:firstRow="0" w:lastRow="0" w:firstColumn="0" w:lastColumn="0" w:noHBand="1" w:noVBand="1"/>
        <w:tblDescription w:val="Communication table"/>
      </w:tblPr>
      <w:tblGrid>
        <w:gridCol w:w="9072"/>
      </w:tblGrid>
      <w:tr w:rsidR="00900461" w:rsidRPr="007F5A69" w14:paraId="7E5BF237" w14:textId="77777777" w:rsidTr="00E7012E">
        <w:trPr>
          <w:tblHeader/>
        </w:trPr>
        <w:tc>
          <w:tcPr>
            <w:tcW w:w="5000" w:type="pct"/>
          </w:tcPr>
          <w:p w14:paraId="62A1BED5" w14:textId="4707D811" w:rsidR="00FC46C4" w:rsidRDefault="00900461" w:rsidP="00900461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Avid </w:t>
            </w:r>
            <w:r w:rsidR="00FC46C4">
              <w:rPr>
                <w:rFonts w:ascii="Times New Roman" w:hAnsi="Times New Roman" w:cs="Times New Roman"/>
                <w:color w:val="000000" w:themeColor="text1"/>
              </w:rPr>
              <w:t>D</w:t>
            </w:r>
            <w:r>
              <w:rPr>
                <w:rFonts w:ascii="Times New Roman" w:hAnsi="Times New Roman" w:cs="Times New Roman"/>
                <w:color w:val="000000" w:themeColor="text1"/>
              </w:rPr>
              <w:t>rummer,</w:t>
            </w:r>
            <w:r w:rsidR="005C704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FC46C4">
              <w:rPr>
                <w:rFonts w:ascii="Times New Roman" w:hAnsi="Times New Roman" w:cs="Times New Roman"/>
                <w:color w:val="000000" w:themeColor="text1"/>
              </w:rPr>
              <w:t>G</w:t>
            </w:r>
            <w:r w:rsidR="005C704B">
              <w:rPr>
                <w:rFonts w:ascii="Times New Roman" w:hAnsi="Times New Roman" w:cs="Times New Roman"/>
                <w:color w:val="000000" w:themeColor="text1"/>
              </w:rPr>
              <w:t>uitarist</w:t>
            </w:r>
            <w:r w:rsidR="00731617">
              <w:rPr>
                <w:rFonts w:ascii="Times New Roman" w:hAnsi="Times New Roman" w:cs="Times New Roman"/>
                <w:color w:val="000000" w:themeColor="text1"/>
              </w:rPr>
              <w:t>,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FC46C4">
              <w:rPr>
                <w:rFonts w:ascii="Times New Roman" w:hAnsi="Times New Roman" w:cs="Times New Roman"/>
                <w:color w:val="000000" w:themeColor="text1"/>
              </w:rPr>
              <w:t>K</w:t>
            </w:r>
            <w:r w:rsidR="009449F8">
              <w:rPr>
                <w:rFonts w:ascii="Times New Roman" w:hAnsi="Times New Roman" w:cs="Times New Roman"/>
                <w:color w:val="000000" w:themeColor="text1"/>
              </w:rPr>
              <w:t>eyboardist</w:t>
            </w:r>
            <w:r w:rsidR="00FC46C4">
              <w:rPr>
                <w:rFonts w:ascii="Times New Roman" w:hAnsi="Times New Roman" w:cs="Times New Roman"/>
                <w:color w:val="000000" w:themeColor="text1"/>
              </w:rPr>
              <w:t xml:space="preserve"> and S</w:t>
            </w:r>
            <w:r w:rsidR="009449F8">
              <w:rPr>
                <w:rFonts w:ascii="Times New Roman" w:hAnsi="Times New Roman" w:cs="Times New Roman"/>
                <w:color w:val="000000" w:themeColor="text1"/>
              </w:rPr>
              <w:t xml:space="preserve">inger </w:t>
            </w:r>
          </w:p>
          <w:p w14:paraId="724CFB65" w14:textId="7B1E424B" w:rsidR="00012518" w:rsidRDefault="00012518" w:rsidP="00900461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Medical First Responder at the Birmingham </w:t>
            </w:r>
            <w:r w:rsidRPr="00012518">
              <w:rPr>
                <w:rFonts w:ascii="Times New Roman" w:hAnsi="Times New Roman" w:cs="Times New Roman"/>
                <w:color w:val="000000" w:themeColor="text1"/>
              </w:rPr>
              <w:t>2022 Commonwealth Games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(July 2022- August 2022)</w:t>
            </w:r>
          </w:p>
          <w:p w14:paraId="424FD2DC" w14:textId="4D61FA05" w:rsidR="00B035B4" w:rsidRDefault="00B035B4" w:rsidP="00900461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President of the University of Birmingham Trauma &amp; Orthopaedics Society (June 2022-May 2023)</w:t>
            </w:r>
          </w:p>
          <w:p w14:paraId="38B5E15E" w14:textId="77777777" w:rsidR="0041608C" w:rsidRDefault="00012518" w:rsidP="00B035B4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Healthcare Leadership Academy Scholar (August 2021-August 2022)</w:t>
            </w:r>
          </w:p>
          <w:p w14:paraId="434CDB81" w14:textId="501B0C5B" w:rsidR="00900461" w:rsidRDefault="00B035B4" w:rsidP="00B035B4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Director of </w:t>
            </w:r>
            <w:r w:rsidRPr="00B035B4">
              <w:rPr>
                <w:rFonts w:ascii="Times New Roman" w:hAnsi="Times New Roman" w:cs="Times New Roman"/>
                <w:color w:val="000000" w:themeColor="text1"/>
              </w:rPr>
              <w:t xml:space="preserve">The Aspiring Medic's Support (TAMS) C.I.C </w:t>
            </w:r>
            <w:r>
              <w:rPr>
                <w:rFonts w:ascii="Times New Roman" w:hAnsi="Times New Roman" w:cs="Times New Roman"/>
                <w:color w:val="000000" w:themeColor="text1"/>
              </w:rPr>
              <w:t>Scholars Programme</w:t>
            </w:r>
          </w:p>
          <w:p w14:paraId="74E488AB" w14:textId="0CF56538" w:rsidR="009449F8" w:rsidRPr="00CA476F" w:rsidRDefault="00A255A5" w:rsidP="00B035B4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Band Director of the award-winning University of Birmingham Gospel Choir</w:t>
            </w:r>
            <w:r w:rsidR="00012B72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</w:tbl>
    <w:p w14:paraId="59C61BA2" w14:textId="18ED2F69" w:rsidR="00126049" w:rsidRPr="007F5A69" w:rsidRDefault="009175DA" w:rsidP="002563E8">
      <w:pPr>
        <w:pStyle w:val="Heading1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0" w:name="_Hlk507595713"/>
      <w:r w:rsidRPr="007F5A69">
        <w:rPr>
          <w:rFonts w:ascii="Times New Roman" w:hAnsi="Times New Roman" w:cs="Times New Roman"/>
          <w:color w:val="000000" w:themeColor="text1"/>
          <w:sz w:val="22"/>
          <w:szCs w:val="22"/>
        </w:rPr>
        <w:lastRenderedPageBreak/>
        <w:t>R</w:t>
      </w:r>
      <w:r w:rsidR="00900461">
        <w:rPr>
          <w:rFonts w:ascii="Times New Roman" w:hAnsi="Times New Roman" w:cs="Times New Roman"/>
          <w:color w:val="000000" w:themeColor="text1"/>
          <w:sz w:val="22"/>
          <w:szCs w:val="22"/>
        </w:rPr>
        <w:t>E</w:t>
      </w:r>
      <w:r w:rsidRPr="007F5A69">
        <w:rPr>
          <w:rFonts w:ascii="Times New Roman" w:hAnsi="Times New Roman" w:cs="Times New Roman"/>
          <w:color w:val="000000" w:themeColor="text1"/>
          <w:sz w:val="22"/>
          <w:szCs w:val="22"/>
        </w:rPr>
        <w:t>ferences</w:t>
      </w:r>
    </w:p>
    <w:tbl>
      <w:tblPr>
        <w:tblStyle w:val="ResumeTable"/>
        <w:tblW w:w="5000" w:type="pct"/>
        <w:tblCellMar>
          <w:left w:w="1656" w:type="dxa"/>
        </w:tblCellMar>
        <w:tblLook w:val="0600" w:firstRow="0" w:lastRow="0" w:firstColumn="0" w:lastColumn="0" w:noHBand="1" w:noVBand="1"/>
        <w:tblDescription w:val="Communication table"/>
      </w:tblPr>
      <w:tblGrid>
        <w:gridCol w:w="9072"/>
      </w:tblGrid>
      <w:tr w:rsidR="00114C6E" w:rsidRPr="007F5A69" w14:paraId="5FA4568A" w14:textId="77777777" w:rsidTr="00843164">
        <w:trPr>
          <w:tblHeader/>
        </w:trPr>
        <w:tc>
          <w:tcPr>
            <w:tcW w:w="5000" w:type="pct"/>
          </w:tcPr>
          <w:p w14:paraId="201EFB88" w14:textId="02BE6A82" w:rsidR="00260D3F" w:rsidRPr="007F5A69" w:rsidRDefault="009175DA" w:rsidP="0012604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F5A69">
              <w:rPr>
                <w:rFonts w:ascii="Times New Roman" w:hAnsi="Times New Roman" w:cs="Times New Roman"/>
                <w:color w:val="000000" w:themeColor="text1"/>
              </w:rPr>
              <w:t>Available on request</w:t>
            </w:r>
          </w:p>
        </w:tc>
      </w:tr>
      <w:bookmarkEnd w:id="0"/>
    </w:tbl>
    <w:p w14:paraId="5C712316" w14:textId="77777777" w:rsidR="00260D3F" w:rsidRPr="00843164" w:rsidRDefault="00260D3F" w:rsidP="00B035B4"/>
    <w:sectPr w:rsidR="00260D3F" w:rsidRPr="00843164">
      <w:footerReference w:type="default" r:id="rId12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2DCFE5" w14:textId="77777777" w:rsidR="00394B17" w:rsidRDefault="00394B17">
      <w:pPr>
        <w:spacing w:after="0"/>
      </w:pPr>
      <w:r>
        <w:separator/>
      </w:r>
    </w:p>
    <w:p w14:paraId="3B8D36B2" w14:textId="77777777" w:rsidR="00394B17" w:rsidRDefault="00394B17"/>
  </w:endnote>
  <w:endnote w:type="continuationSeparator" w:id="0">
    <w:p w14:paraId="1FD0208F" w14:textId="77777777" w:rsidR="00394B17" w:rsidRDefault="00394B17">
      <w:pPr>
        <w:spacing w:after="0"/>
      </w:pPr>
      <w:r>
        <w:continuationSeparator/>
      </w:r>
    </w:p>
    <w:p w14:paraId="0E7DD74F" w14:textId="77777777" w:rsidR="00394B17" w:rsidRDefault="00394B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CEDC74" w14:textId="0213DBDF"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CF045F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7A994D" w14:textId="77777777" w:rsidR="00394B17" w:rsidRDefault="00394B17">
      <w:pPr>
        <w:spacing w:after="0"/>
      </w:pPr>
      <w:r>
        <w:separator/>
      </w:r>
    </w:p>
    <w:p w14:paraId="08580960" w14:textId="77777777" w:rsidR="00394B17" w:rsidRDefault="00394B17"/>
  </w:footnote>
  <w:footnote w:type="continuationSeparator" w:id="0">
    <w:p w14:paraId="3B91E206" w14:textId="77777777" w:rsidR="00394B17" w:rsidRDefault="00394B17">
      <w:pPr>
        <w:spacing w:after="0"/>
      </w:pPr>
      <w:r>
        <w:continuationSeparator/>
      </w:r>
    </w:p>
    <w:p w14:paraId="6698D479" w14:textId="77777777" w:rsidR="00394B17" w:rsidRDefault="00394B1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754FE90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7F61864"/>
    <w:multiLevelType w:val="hybridMultilevel"/>
    <w:tmpl w:val="E28EF5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1422D6"/>
    <w:multiLevelType w:val="hybridMultilevel"/>
    <w:tmpl w:val="460C9E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380DB1"/>
    <w:multiLevelType w:val="hybridMultilevel"/>
    <w:tmpl w:val="274E3D12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35227D"/>
    <w:multiLevelType w:val="hybridMultilevel"/>
    <w:tmpl w:val="A6E66A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0713DD"/>
    <w:multiLevelType w:val="hybridMultilevel"/>
    <w:tmpl w:val="556ED0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0A3495"/>
    <w:multiLevelType w:val="hybridMultilevel"/>
    <w:tmpl w:val="F7CABE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8D44C0"/>
    <w:multiLevelType w:val="hybridMultilevel"/>
    <w:tmpl w:val="9DFA08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2F5BEC"/>
    <w:multiLevelType w:val="hybridMultilevel"/>
    <w:tmpl w:val="708656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E62D85"/>
    <w:multiLevelType w:val="hybridMultilevel"/>
    <w:tmpl w:val="208CEB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614E04"/>
    <w:multiLevelType w:val="hybridMultilevel"/>
    <w:tmpl w:val="7B841B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4B393A"/>
    <w:multiLevelType w:val="hybridMultilevel"/>
    <w:tmpl w:val="63F07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310BBB"/>
    <w:multiLevelType w:val="hybridMultilevel"/>
    <w:tmpl w:val="D1C896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7850032">
    <w:abstractNumId w:val="9"/>
  </w:num>
  <w:num w:numId="2" w16cid:durableId="1583641050">
    <w:abstractNumId w:val="9"/>
    <w:lvlOverride w:ilvl="0">
      <w:startOverride w:val="1"/>
    </w:lvlOverride>
  </w:num>
  <w:num w:numId="3" w16cid:durableId="236286604">
    <w:abstractNumId w:val="9"/>
    <w:lvlOverride w:ilvl="0">
      <w:startOverride w:val="1"/>
    </w:lvlOverride>
  </w:num>
  <w:num w:numId="4" w16cid:durableId="1174957027">
    <w:abstractNumId w:val="9"/>
    <w:lvlOverride w:ilvl="0">
      <w:startOverride w:val="1"/>
    </w:lvlOverride>
  </w:num>
  <w:num w:numId="5" w16cid:durableId="819274898">
    <w:abstractNumId w:val="20"/>
  </w:num>
  <w:num w:numId="6" w16cid:durableId="1721661382">
    <w:abstractNumId w:val="7"/>
  </w:num>
  <w:num w:numId="7" w16cid:durableId="1068648747">
    <w:abstractNumId w:val="6"/>
  </w:num>
  <w:num w:numId="8" w16cid:durableId="1938438841">
    <w:abstractNumId w:val="5"/>
  </w:num>
  <w:num w:numId="9" w16cid:durableId="514225434">
    <w:abstractNumId w:val="4"/>
  </w:num>
  <w:num w:numId="10" w16cid:durableId="1866675926">
    <w:abstractNumId w:val="8"/>
  </w:num>
  <w:num w:numId="11" w16cid:durableId="887645211">
    <w:abstractNumId w:val="3"/>
  </w:num>
  <w:num w:numId="12" w16cid:durableId="819034673">
    <w:abstractNumId w:val="2"/>
  </w:num>
  <w:num w:numId="13" w16cid:durableId="1223981445">
    <w:abstractNumId w:val="1"/>
  </w:num>
  <w:num w:numId="14" w16cid:durableId="2129423216">
    <w:abstractNumId w:val="0"/>
  </w:num>
  <w:num w:numId="15" w16cid:durableId="1286037131">
    <w:abstractNumId w:val="17"/>
  </w:num>
  <w:num w:numId="16" w16cid:durableId="1522010265">
    <w:abstractNumId w:val="16"/>
  </w:num>
  <w:num w:numId="17" w16cid:durableId="1196771530">
    <w:abstractNumId w:val="12"/>
  </w:num>
  <w:num w:numId="18" w16cid:durableId="1605989667">
    <w:abstractNumId w:val="11"/>
  </w:num>
  <w:num w:numId="19" w16cid:durableId="1728721398">
    <w:abstractNumId w:val="15"/>
  </w:num>
  <w:num w:numId="20" w16cid:durableId="1900821445">
    <w:abstractNumId w:val="10"/>
  </w:num>
  <w:num w:numId="21" w16cid:durableId="313799316">
    <w:abstractNumId w:val="22"/>
  </w:num>
  <w:num w:numId="22" w16cid:durableId="1212618122">
    <w:abstractNumId w:val="21"/>
  </w:num>
  <w:num w:numId="23" w16cid:durableId="2059739073">
    <w:abstractNumId w:val="18"/>
  </w:num>
  <w:num w:numId="24" w16cid:durableId="1982315">
    <w:abstractNumId w:val="19"/>
  </w:num>
  <w:num w:numId="25" w16cid:durableId="502354994">
    <w:abstractNumId w:val="13"/>
  </w:num>
  <w:num w:numId="26" w16cid:durableId="6320961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7Y0NzMwNjc2MjQ1MzZQ0lEKTi0uzszPAykwqgUAh3NBoSwAAAA="/>
  </w:docVars>
  <w:rsids>
    <w:rsidRoot w:val="00114C6E"/>
    <w:rsid w:val="00012518"/>
    <w:rsid w:val="00012B72"/>
    <w:rsid w:val="00022C0F"/>
    <w:rsid w:val="00033AF4"/>
    <w:rsid w:val="0007014B"/>
    <w:rsid w:val="000839F8"/>
    <w:rsid w:val="000A077E"/>
    <w:rsid w:val="000C0CA7"/>
    <w:rsid w:val="000F2762"/>
    <w:rsid w:val="00101861"/>
    <w:rsid w:val="00114C6E"/>
    <w:rsid w:val="00126049"/>
    <w:rsid w:val="001414F7"/>
    <w:rsid w:val="00142853"/>
    <w:rsid w:val="00144A34"/>
    <w:rsid w:val="0014523F"/>
    <w:rsid w:val="001A06ED"/>
    <w:rsid w:val="001E2BF4"/>
    <w:rsid w:val="002513E5"/>
    <w:rsid w:val="00254924"/>
    <w:rsid w:val="002563E8"/>
    <w:rsid w:val="00260D3F"/>
    <w:rsid w:val="00295085"/>
    <w:rsid w:val="002A3081"/>
    <w:rsid w:val="002A3ED7"/>
    <w:rsid w:val="002B5929"/>
    <w:rsid w:val="002E3B3E"/>
    <w:rsid w:val="002F2B32"/>
    <w:rsid w:val="0030636B"/>
    <w:rsid w:val="003202F9"/>
    <w:rsid w:val="003400C7"/>
    <w:rsid w:val="00394B17"/>
    <w:rsid w:val="00395F5C"/>
    <w:rsid w:val="00396957"/>
    <w:rsid w:val="003A394F"/>
    <w:rsid w:val="003A3E10"/>
    <w:rsid w:val="003D4940"/>
    <w:rsid w:val="003D6FD8"/>
    <w:rsid w:val="003F3779"/>
    <w:rsid w:val="003F6D2E"/>
    <w:rsid w:val="004006A0"/>
    <w:rsid w:val="004055A8"/>
    <w:rsid w:val="00406C27"/>
    <w:rsid w:val="004123B3"/>
    <w:rsid w:val="00415C56"/>
    <w:rsid w:val="0041608C"/>
    <w:rsid w:val="00450E89"/>
    <w:rsid w:val="00452263"/>
    <w:rsid w:val="00453240"/>
    <w:rsid w:val="004715C8"/>
    <w:rsid w:val="00475448"/>
    <w:rsid w:val="004827F9"/>
    <w:rsid w:val="004A1703"/>
    <w:rsid w:val="004C2496"/>
    <w:rsid w:val="004C6ED2"/>
    <w:rsid w:val="004D0AB8"/>
    <w:rsid w:val="00512E3E"/>
    <w:rsid w:val="00554EFF"/>
    <w:rsid w:val="005561CD"/>
    <w:rsid w:val="00563519"/>
    <w:rsid w:val="00584439"/>
    <w:rsid w:val="005C1C96"/>
    <w:rsid w:val="005C704B"/>
    <w:rsid w:val="005D7E02"/>
    <w:rsid w:val="00640571"/>
    <w:rsid w:val="00650306"/>
    <w:rsid w:val="00654737"/>
    <w:rsid w:val="00693B17"/>
    <w:rsid w:val="006B77AB"/>
    <w:rsid w:val="006C4F30"/>
    <w:rsid w:val="006D5210"/>
    <w:rsid w:val="00731617"/>
    <w:rsid w:val="00746A8E"/>
    <w:rsid w:val="007545C6"/>
    <w:rsid w:val="00755033"/>
    <w:rsid w:val="00761F67"/>
    <w:rsid w:val="00762CE4"/>
    <w:rsid w:val="00763090"/>
    <w:rsid w:val="00776F25"/>
    <w:rsid w:val="00780DFB"/>
    <w:rsid w:val="00797C46"/>
    <w:rsid w:val="007A5D7F"/>
    <w:rsid w:val="007D4644"/>
    <w:rsid w:val="007F5A69"/>
    <w:rsid w:val="00812982"/>
    <w:rsid w:val="00843164"/>
    <w:rsid w:val="008477AB"/>
    <w:rsid w:val="00854E7D"/>
    <w:rsid w:val="008551F7"/>
    <w:rsid w:val="008562F5"/>
    <w:rsid w:val="0085765E"/>
    <w:rsid w:val="008645F4"/>
    <w:rsid w:val="00866A98"/>
    <w:rsid w:val="00891AFA"/>
    <w:rsid w:val="00894F96"/>
    <w:rsid w:val="008A7B3B"/>
    <w:rsid w:val="008B5DC0"/>
    <w:rsid w:val="008E7BB8"/>
    <w:rsid w:val="008F0DCA"/>
    <w:rsid w:val="00900461"/>
    <w:rsid w:val="009175DA"/>
    <w:rsid w:val="00931654"/>
    <w:rsid w:val="009449F8"/>
    <w:rsid w:val="00985A1D"/>
    <w:rsid w:val="009B4272"/>
    <w:rsid w:val="009E1F9C"/>
    <w:rsid w:val="009F22AC"/>
    <w:rsid w:val="009F58F6"/>
    <w:rsid w:val="00A24578"/>
    <w:rsid w:val="00A255A5"/>
    <w:rsid w:val="00A26C43"/>
    <w:rsid w:val="00A35CDB"/>
    <w:rsid w:val="00A7358D"/>
    <w:rsid w:val="00A82DCC"/>
    <w:rsid w:val="00A838AC"/>
    <w:rsid w:val="00AF149C"/>
    <w:rsid w:val="00AF1D57"/>
    <w:rsid w:val="00B035B4"/>
    <w:rsid w:val="00B77A93"/>
    <w:rsid w:val="00B94509"/>
    <w:rsid w:val="00BD6141"/>
    <w:rsid w:val="00C02E26"/>
    <w:rsid w:val="00C067C5"/>
    <w:rsid w:val="00CA476F"/>
    <w:rsid w:val="00CC05D9"/>
    <w:rsid w:val="00CD66E2"/>
    <w:rsid w:val="00CD7582"/>
    <w:rsid w:val="00CF045F"/>
    <w:rsid w:val="00CF47E3"/>
    <w:rsid w:val="00D0020C"/>
    <w:rsid w:val="00D0380F"/>
    <w:rsid w:val="00D06E8C"/>
    <w:rsid w:val="00D52305"/>
    <w:rsid w:val="00D65641"/>
    <w:rsid w:val="00D668B6"/>
    <w:rsid w:val="00D66AE7"/>
    <w:rsid w:val="00D81F4E"/>
    <w:rsid w:val="00D87573"/>
    <w:rsid w:val="00D923A1"/>
    <w:rsid w:val="00D93747"/>
    <w:rsid w:val="00D95ED4"/>
    <w:rsid w:val="00E022C7"/>
    <w:rsid w:val="00E02A3C"/>
    <w:rsid w:val="00E03E0C"/>
    <w:rsid w:val="00E43BC0"/>
    <w:rsid w:val="00E76367"/>
    <w:rsid w:val="00E921D4"/>
    <w:rsid w:val="00E9360F"/>
    <w:rsid w:val="00E94204"/>
    <w:rsid w:val="00E96FE4"/>
    <w:rsid w:val="00EC21B3"/>
    <w:rsid w:val="00F0626B"/>
    <w:rsid w:val="00F25533"/>
    <w:rsid w:val="00F330DF"/>
    <w:rsid w:val="00F349B8"/>
    <w:rsid w:val="00F40720"/>
    <w:rsid w:val="00F40ED3"/>
    <w:rsid w:val="00F6077F"/>
    <w:rsid w:val="00F63B5F"/>
    <w:rsid w:val="00F729E4"/>
    <w:rsid w:val="00FA24DE"/>
    <w:rsid w:val="00FC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9E3AB"/>
  <w15:chartTrackingRefBased/>
  <w15:docId w15:val="{918B3AE2-C18B-49D3-B953-9324E377F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861"/>
    <w:rPr>
      <w:lang w:val="en-GB"/>
    </w:rPr>
  </w:style>
  <w:style w:type="paragraph" w:styleId="Heading1">
    <w:name w:val="heading 1"/>
    <w:basedOn w:val="Normal"/>
    <w:link w:val="Heading1Char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843164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22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6E6E6E" w:themeColor="accent1" w:themeShade="80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7D4644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512E3E"/>
    <w:pPr>
      <w:spacing w:after="0"/>
      <w:ind w:right="0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1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7981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94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9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43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531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63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4413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0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6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0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83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385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8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0901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2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439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6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oluwasemilore-adebayo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semiloreadebayo@yahoo.co.uk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mil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E11835818B9484E8B9D319442B1FA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4649B8-B815-45D3-87AB-A29B93FE0290}"/>
      </w:docPartPr>
      <w:docPartBody>
        <w:p w:rsidR="00207DEC" w:rsidRDefault="00FB1129" w:rsidP="00FB1129">
          <w:pPr>
            <w:pStyle w:val="0E11835818B9484E8B9D319442B1FAF4"/>
          </w:pPr>
          <w:r w:rsidRPr="00843164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E8A"/>
    <w:rsid w:val="000229A1"/>
    <w:rsid w:val="00032BFF"/>
    <w:rsid w:val="000839F8"/>
    <w:rsid w:val="000B14E6"/>
    <w:rsid w:val="000F364F"/>
    <w:rsid w:val="00174B38"/>
    <w:rsid w:val="00207DEC"/>
    <w:rsid w:val="002255E3"/>
    <w:rsid w:val="002502C8"/>
    <w:rsid w:val="00251A7A"/>
    <w:rsid w:val="002D26DC"/>
    <w:rsid w:val="00335726"/>
    <w:rsid w:val="00396957"/>
    <w:rsid w:val="003B4A0C"/>
    <w:rsid w:val="004C2496"/>
    <w:rsid w:val="00524E95"/>
    <w:rsid w:val="00566EFD"/>
    <w:rsid w:val="0066010C"/>
    <w:rsid w:val="006C79EE"/>
    <w:rsid w:val="00761F67"/>
    <w:rsid w:val="0088159A"/>
    <w:rsid w:val="008E1C7B"/>
    <w:rsid w:val="00985A1D"/>
    <w:rsid w:val="00AA0621"/>
    <w:rsid w:val="00B23D63"/>
    <w:rsid w:val="00B6506D"/>
    <w:rsid w:val="00BB1EAA"/>
    <w:rsid w:val="00C73843"/>
    <w:rsid w:val="00CA0E8A"/>
    <w:rsid w:val="00E91767"/>
    <w:rsid w:val="00FB0C93"/>
    <w:rsid w:val="00FB1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7"/>
    <w:unhideWhenUsed/>
    <w:qFormat/>
    <w:rsid w:val="00CA0E8A"/>
    <w:rPr>
      <w:i/>
      <w:iCs/>
      <w:color w:val="404040" w:themeColor="text1" w:themeTint="BF"/>
    </w:rPr>
  </w:style>
  <w:style w:type="paragraph" w:customStyle="1" w:styleId="0E11835818B9484E8B9D319442B1FAF4">
    <w:name w:val="0E11835818B9484E8B9D319442B1FAF4"/>
    <w:rsid w:val="00FB1129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1</TotalTime>
  <Pages>4</Pages>
  <Words>922</Words>
  <Characters>5257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Semilore Adebayo</dc:creator>
  <cp:lastModifiedBy>ADEBAYO, Oluwasemilore (EAST AND NORTH HERTFORDSHIRE NHS TRUST)</cp:lastModifiedBy>
  <cp:revision>2</cp:revision>
  <dcterms:created xsi:type="dcterms:W3CDTF">2025-05-23T17:59:00Z</dcterms:created>
  <dcterms:modified xsi:type="dcterms:W3CDTF">2025-05-23T17:59:00Z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